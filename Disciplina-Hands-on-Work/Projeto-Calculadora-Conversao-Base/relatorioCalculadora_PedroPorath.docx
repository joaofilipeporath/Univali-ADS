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7C79D9" w:rsidRDefault="00683F7F" w:rsidP="0039084B">
      <w:pPr>
        <w:pStyle w:val="Ttulo"/>
        <w:rPr>
          <w:lang w:val="pt-BR"/>
        </w:rPr>
      </w:pPr>
      <w:r>
        <w:rPr>
          <w:lang w:val="pt-BR"/>
        </w:rPr>
        <w:t>Calculadora d</w:t>
      </w:r>
      <w:bookmarkStart w:id="0" w:name="_GoBack"/>
      <w:bookmarkEnd w:id="0"/>
      <w:r>
        <w:rPr>
          <w:lang w:val="pt-BR"/>
        </w:rPr>
        <w:t xml:space="preserve">e conversão </w:t>
      </w:r>
      <w:r w:rsidR="006A0B3B">
        <w:rPr>
          <w:lang w:val="pt-BR"/>
        </w:rPr>
        <w:t xml:space="preserve">de base: </w:t>
      </w:r>
      <w:r w:rsidR="00220E36">
        <w:rPr>
          <w:lang w:val="pt-BR"/>
        </w:rPr>
        <w:t>Decimal</w:t>
      </w:r>
      <w:r>
        <w:rPr>
          <w:lang w:val="pt-BR"/>
        </w:rPr>
        <w:t xml:space="preserve"> – </w:t>
      </w:r>
      <w:r w:rsidR="00220E36">
        <w:rPr>
          <w:lang w:val="pt-BR"/>
        </w:rPr>
        <w:t>Binário</w:t>
      </w:r>
    </w:p>
    <w:p w:rsidR="00EC49FE" w:rsidRDefault="00683F7F" w:rsidP="0039084B">
      <w:pPr>
        <w:pStyle w:val="Author"/>
        <w:rPr>
          <w:lang w:val="pt-BR"/>
        </w:rPr>
      </w:pPr>
      <w:r>
        <w:rPr>
          <w:lang w:val="pt-BR"/>
        </w:rPr>
        <w:t>Pedro Henrique Machado Porath</w:t>
      </w:r>
    </w:p>
    <w:p w:rsidR="000503A2" w:rsidRPr="0039084B" w:rsidRDefault="000503A2" w:rsidP="0039084B">
      <w:pPr>
        <w:pStyle w:val="Author"/>
        <w:rPr>
          <w:lang w:val="pt-BR"/>
        </w:rPr>
      </w:pPr>
    </w:p>
    <w:p w:rsidR="00EC49FE" w:rsidRPr="003C25DE" w:rsidRDefault="00D53200" w:rsidP="005E5C4C">
      <w:pPr>
        <w:spacing w:before="240"/>
        <w:jc w:val="center"/>
        <w:rPr>
          <w:rStyle w:val="AddressChar"/>
        </w:rPr>
      </w:pPr>
      <w:r>
        <w:rPr>
          <w:rStyle w:val="AddressChar"/>
        </w:rPr>
        <w:t xml:space="preserve">Curso </w:t>
      </w:r>
      <w:r w:rsidR="00683F7F">
        <w:rPr>
          <w:rStyle w:val="AddressChar"/>
        </w:rPr>
        <w:t xml:space="preserve">Tecnólogo em Análise e Desenvolvimento de Sistemas – </w:t>
      </w:r>
      <w:proofErr w:type="spellStart"/>
      <w:r w:rsidR="00683F7F">
        <w:rPr>
          <w:rStyle w:val="AddressChar"/>
        </w:rPr>
        <w:t>Univali</w:t>
      </w:r>
      <w:proofErr w:type="spellEnd"/>
      <w:r w:rsidR="00EC49FE" w:rsidRPr="003C25DE">
        <w:rPr>
          <w:rStyle w:val="AddressChar"/>
        </w:rPr>
        <w:br/>
      </w:r>
      <w:r w:rsidR="00911A98">
        <w:rPr>
          <w:rStyle w:val="AddressChar"/>
        </w:rPr>
        <w:t>São José</w:t>
      </w:r>
      <w:r w:rsidR="0001555C">
        <w:rPr>
          <w:rStyle w:val="AddressChar"/>
        </w:rPr>
        <w:t xml:space="preserve"> </w:t>
      </w:r>
      <w:r w:rsidR="00EC49FE" w:rsidRPr="003C25DE">
        <w:rPr>
          <w:rStyle w:val="AddressChar"/>
        </w:rPr>
        <w:t xml:space="preserve">– </w:t>
      </w:r>
      <w:r w:rsidR="00911A98">
        <w:rPr>
          <w:rStyle w:val="AddressChar"/>
        </w:rPr>
        <w:t>SC</w:t>
      </w:r>
      <w:r w:rsidR="00EC49FE" w:rsidRPr="003C25DE">
        <w:rPr>
          <w:rStyle w:val="AddressChar"/>
        </w:rPr>
        <w:t>– Bra</w:t>
      </w:r>
      <w:r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0503A2" w:rsidRDefault="00911A98" w:rsidP="00EE70EF">
      <w:pPr>
        <w:pStyle w:val="Email"/>
        <w:rPr>
          <w:lang w:val="pt-BR"/>
        </w:rPr>
      </w:pPr>
      <w:r w:rsidRPr="000503A2">
        <w:rPr>
          <w:lang w:val="pt-BR"/>
        </w:rPr>
        <w:t>phporath@gmail.com</w:t>
      </w:r>
      <w:r w:rsidR="00EC49FE" w:rsidRPr="000503A2">
        <w:rPr>
          <w:lang w:val="pt-BR"/>
        </w:rPr>
        <w:t xml:space="preserve"> </w:t>
      </w:r>
    </w:p>
    <w:p w:rsidR="00EC49FE" w:rsidRDefault="00EC49FE" w:rsidP="00EE70EF">
      <w:pPr>
        <w:pStyle w:val="Email"/>
        <w:rPr>
          <w:lang w:val="pt-BR"/>
        </w:rPr>
      </w:pPr>
    </w:p>
    <w:p w:rsidR="000503A2" w:rsidRPr="000503A2" w:rsidRDefault="000503A2" w:rsidP="00EE70EF">
      <w:pPr>
        <w:pStyle w:val="Email"/>
        <w:rPr>
          <w:lang w:val="pt-BR"/>
        </w:rPr>
        <w:sectPr w:rsidR="000503A2" w:rsidRPr="000503A2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Default="00EC49FE" w:rsidP="000503A2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911A98">
        <w:t xml:space="preserve">Este </w:t>
      </w:r>
      <w:r w:rsidR="000503A2">
        <w:t xml:space="preserve">relatório tem por função registrar e descrever a entrega </w:t>
      </w:r>
      <w:r w:rsidR="000132CF">
        <w:t xml:space="preserve">parcial </w:t>
      </w:r>
      <w:r w:rsidR="000503A2">
        <w:t>d</w:t>
      </w:r>
      <w:r w:rsidR="000132CF">
        <w:t xml:space="preserve">as atividades desenvolvidas </w:t>
      </w:r>
      <w:r w:rsidR="000503A2">
        <w:t xml:space="preserve">para a criação da </w:t>
      </w:r>
      <w:r w:rsidR="000132CF">
        <w:t>calculadora de conversão de</w:t>
      </w:r>
      <w:r w:rsidR="000503A2">
        <w:t xml:space="preserve"> base (</w:t>
      </w:r>
      <w:r w:rsidR="000132CF">
        <w:t>números binários em decima</w:t>
      </w:r>
      <w:r w:rsidR="000503A2">
        <w:t>is</w:t>
      </w:r>
      <w:r w:rsidR="000132CF">
        <w:t xml:space="preserve"> e decima</w:t>
      </w:r>
      <w:r w:rsidR="000503A2">
        <w:t>is</w:t>
      </w:r>
      <w:r w:rsidR="000132CF">
        <w:t xml:space="preserve"> em binários</w:t>
      </w:r>
      <w:r w:rsidR="000503A2">
        <w:t>) através da linguagem computacional C</w:t>
      </w:r>
      <w:r w:rsidR="000132CF">
        <w:t>.</w:t>
      </w:r>
      <w:r w:rsidR="00911A98">
        <w:t xml:space="preserve"> </w:t>
      </w:r>
    </w:p>
    <w:p w:rsidR="000503A2" w:rsidRPr="00676E05" w:rsidRDefault="000503A2" w:rsidP="000503A2">
      <w:pPr>
        <w:pStyle w:val="Abstract"/>
        <w:ind w:left="0"/>
      </w:pPr>
    </w:p>
    <w:p w:rsidR="00EC49FE" w:rsidRDefault="00EC49FE" w:rsidP="00EE70EF">
      <w:pPr>
        <w:pStyle w:val="Ttulo1"/>
      </w:pPr>
      <w:r>
        <w:t xml:space="preserve">1. </w:t>
      </w:r>
      <w:proofErr w:type="spellStart"/>
      <w:r w:rsidR="009A3683">
        <w:t>Introdução</w:t>
      </w:r>
      <w:proofErr w:type="spellEnd"/>
    </w:p>
    <w:p w:rsidR="000503A2" w:rsidRPr="000503A2" w:rsidRDefault="000503A2" w:rsidP="000503A2"/>
    <w:p w:rsidR="000132CF" w:rsidRDefault="000132CF">
      <w:pPr>
        <w:rPr>
          <w:lang w:val="pt-BR"/>
        </w:rPr>
      </w:pPr>
      <w:r>
        <w:rPr>
          <w:lang w:val="pt-BR"/>
        </w:rPr>
        <w:t>Durante a primeira fase do curso de Análise e Desenvolvimento de Sistemas da Universidade do Vale do Itajaí (</w:t>
      </w:r>
      <w:proofErr w:type="spellStart"/>
      <w:r>
        <w:rPr>
          <w:lang w:val="pt-BR"/>
        </w:rPr>
        <w:t>Univali</w:t>
      </w:r>
      <w:proofErr w:type="spellEnd"/>
      <w:r>
        <w:rPr>
          <w:lang w:val="pt-BR"/>
        </w:rPr>
        <w:t>), através da integração dos conteúdos das disciplinas de Pensamento Computacional, Hardware/Software Interface foi possível na disciplina integradora “</w:t>
      </w:r>
      <w:proofErr w:type="spellStart"/>
      <w:r>
        <w:rPr>
          <w:lang w:val="pt-BR"/>
        </w:rPr>
        <w:t>Hands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I” seguir a proposta do plano de ensino que foi o desenvolvimento de uma </w:t>
      </w:r>
      <w:r w:rsidR="008F2D48">
        <w:rPr>
          <w:lang w:val="pt-BR"/>
        </w:rPr>
        <w:t>calculadora de base utilizando as linguagens de computação C ou C++.</w:t>
      </w:r>
    </w:p>
    <w:p w:rsidR="006A0B3B" w:rsidRDefault="008F2D48">
      <w:pPr>
        <w:rPr>
          <w:lang w:val="pt-BR"/>
        </w:rPr>
      </w:pPr>
      <w:r>
        <w:rPr>
          <w:lang w:val="pt-BR"/>
        </w:rPr>
        <w:t>Para o desenvolvimento deste projeto foi optado pela utilização da linguagem de computacional C</w:t>
      </w:r>
      <w:r w:rsidR="006A0B3B">
        <w:rPr>
          <w:lang w:val="pt-BR"/>
        </w:rPr>
        <w:t xml:space="preserve">, além de ser uma linguagem muito recomendada para compreensão da lógica computacional, segundo </w:t>
      </w:r>
      <w:proofErr w:type="spellStart"/>
      <w:r w:rsidR="006A0B3B">
        <w:rPr>
          <w:lang w:val="pt-BR"/>
        </w:rPr>
        <w:t>Celes</w:t>
      </w:r>
      <w:proofErr w:type="spellEnd"/>
      <w:r w:rsidR="006A0B3B">
        <w:rPr>
          <w:lang w:val="pt-BR"/>
        </w:rPr>
        <w:t xml:space="preserve"> (2016) “a</w:t>
      </w:r>
      <w:r w:rsidR="006A0B3B" w:rsidRPr="006A0B3B">
        <w:rPr>
          <w:lang w:val="pt-BR"/>
        </w:rPr>
        <w:t xml:space="preserve"> linguagem C opera muito próxima ao hardware. Se, por um lado, isto gera uma dificuldade extra para seu aprendizado, por outro, programando em C, temos um bom conhecimento de como o computador funciona, e este conhecimento é fundamental para programar bem em qualquer linguagem</w:t>
      </w:r>
      <w:r w:rsidR="006A0B3B">
        <w:rPr>
          <w:lang w:val="pt-BR"/>
        </w:rPr>
        <w:t>”.</w:t>
      </w:r>
    </w:p>
    <w:p w:rsidR="008F2D48" w:rsidRDefault="006A0B3B">
      <w:pPr>
        <w:rPr>
          <w:lang w:val="pt-BR"/>
        </w:rPr>
      </w:pPr>
      <w:r>
        <w:rPr>
          <w:lang w:val="pt-BR"/>
        </w:rPr>
        <w:t xml:space="preserve">Por fim, resta ainda informar que dentre as conversões de base existentes, para calculadora desenvolvida nesse artigo, </w:t>
      </w:r>
      <w:r w:rsidR="008F2D48">
        <w:rPr>
          <w:lang w:val="pt-BR"/>
        </w:rPr>
        <w:t>fo</w:t>
      </w:r>
      <w:r>
        <w:rPr>
          <w:lang w:val="pt-BR"/>
        </w:rPr>
        <w:t xml:space="preserve">ram </w:t>
      </w:r>
      <w:r w:rsidR="008F2D48">
        <w:rPr>
          <w:lang w:val="pt-BR"/>
        </w:rPr>
        <w:t>escolhid</w:t>
      </w:r>
      <w:r>
        <w:rPr>
          <w:lang w:val="pt-BR"/>
        </w:rPr>
        <w:t>as</w:t>
      </w:r>
      <w:r w:rsidR="008F2D48">
        <w:rPr>
          <w:lang w:val="pt-BR"/>
        </w:rPr>
        <w:t xml:space="preserve"> a</w:t>
      </w:r>
      <w:r>
        <w:rPr>
          <w:lang w:val="pt-BR"/>
        </w:rPr>
        <w:t>s</w:t>
      </w:r>
      <w:r w:rsidR="008F2D48">
        <w:rPr>
          <w:lang w:val="pt-BR"/>
        </w:rPr>
        <w:t xml:space="preserve"> convers</w:t>
      </w:r>
      <w:r>
        <w:rPr>
          <w:lang w:val="pt-BR"/>
        </w:rPr>
        <w:t>ões</w:t>
      </w:r>
      <w:r w:rsidR="008F2D48">
        <w:rPr>
          <w:lang w:val="pt-BR"/>
        </w:rPr>
        <w:t xml:space="preserve"> de Decimal para Binário e Binário para Decimal.</w:t>
      </w:r>
    </w:p>
    <w:p w:rsidR="00EC49FE" w:rsidRPr="00220E36" w:rsidRDefault="00EC49FE" w:rsidP="00603861">
      <w:pPr>
        <w:pStyle w:val="Ttulo1"/>
        <w:rPr>
          <w:lang w:val="pt-BR"/>
        </w:rPr>
      </w:pPr>
      <w:r w:rsidRPr="00220E36">
        <w:rPr>
          <w:lang w:val="pt-BR"/>
        </w:rPr>
        <w:t xml:space="preserve">2. </w:t>
      </w:r>
      <w:r w:rsidR="006A0B3B" w:rsidRPr="00220E36">
        <w:rPr>
          <w:lang w:val="pt-BR"/>
        </w:rPr>
        <w:t>Desenvolvimento</w:t>
      </w:r>
    </w:p>
    <w:p w:rsidR="00220E36" w:rsidRDefault="00220E36">
      <w:pPr>
        <w:rPr>
          <w:lang w:val="pt-BR"/>
        </w:rPr>
      </w:pPr>
      <w:r>
        <w:rPr>
          <w:lang w:val="pt-BR"/>
        </w:rPr>
        <w:t>O projeto a ser desenvolvido para a disciplina de “</w:t>
      </w:r>
      <w:proofErr w:type="spellStart"/>
      <w:r>
        <w:rPr>
          <w:lang w:val="pt-BR"/>
        </w:rPr>
        <w:t>Hands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I”, prevê a construção de uma calculadora de conversão de base Decimal para Binária e Binária para Decimal em linguagem computacional C. </w:t>
      </w:r>
    </w:p>
    <w:p w:rsidR="0026482C" w:rsidRDefault="00220E36">
      <w:pPr>
        <w:rPr>
          <w:lang w:val="pt-BR"/>
        </w:rPr>
      </w:pPr>
      <w:r>
        <w:rPr>
          <w:lang w:val="pt-BR"/>
        </w:rPr>
        <w:t xml:space="preserve">A primeira etapa de desenvolvimento do projeto foi escolher o ambiente de desenvolvimento do código. Após algumas pesquisas sobre editores de texto </w:t>
      </w:r>
      <w:proofErr w:type="gramStart"/>
      <w:r>
        <w:rPr>
          <w:lang w:val="pt-BR"/>
        </w:rPr>
        <w:t xml:space="preserve">e </w:t>
      </w:r>
      <w:proofErr w:type="spellStart"/>
      <w:r>
        <w:rPr>
          <w:lang w:val="pt-BR"/>
        </w:rPr>
        <w:t>IDEs</w:t>
      </w:r>
      <w:proofErr w:type="spellEnd"/>
      <w:proofErr w:type="gramEnd"/>
      <w:r w:rsidR="0026482C">
        <w:rPr>
          <w:lang w:val="pt-BR"/>
        </w:rPr>
        <w:t xml:space="preserve"> disponíveis, teve-se o entendimento que para um projeto simples como o proposto neste artigo, um editor de texto seria suficiente.</w:t>
      </w:r>
    </w:p>
    <w:p w:rsidR="00220E36" w:rsidRDefault="0026482C">
      <w:pPr>
        <w:rPr>
          <w:lang w:val="pt-BR"/>
        </w:rPr>
      </w:pPr>
      <w:r>
        <w:rPr>
          <w:lang w:val="pt-BR"/>
        </w:rPr>
        <w:lastRenderedPageBreak/>
        <w:t xml:space="preserve">Dentro </w:t>
      </w:r>
      <w:r w:rsidR="00AA6C2F">
        <w:rPr>
          <w:lang w:val="pt-BR"/>
        </w:rPr>
        <w:t xml:space="preserve">os editores de texto disponíveis, foi feito a escolha </w:t>
      </w:r>
      <w:r>
        <w:rPr>
          <w:lang w:val="pt-BR"/>
        </w:rPr>
        <w:t xml:space="preserve">pela utilização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(VS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), </w:t>
      </w:r>
      <w:r w:rsidR="004A0240">
        <w:rPr>
          <w:lang w:val="pt-BR"/>
        </w:rPr>
        <w:t xml:space="preserve">optou-se por esse editor devido a três fortes motivos, como ser Open </w:t>
      </w:r>
      <w:proofErr w:type="spellStart"/>
      <w:r w:rsidR="004A0240">
        <w:rPr>
          <w:lang w:val="pt-BR"/>
        </w:rPr>
        <w:t>Source</w:t>
      </w:r>
      <w:proofErr w:type="spellEnd"/>
      <w:r w:rsidR="004A0240">
        <w:rPr>
          <w:lang w:val="pt-BR"/>
        </w:rPr>
        <w:t>, grande aceitação no mercado e fácil integração com o GitHub, visto que ambos produtos são da Microsoft. Além disso, a</w:t>
      </w:r>
      <w:r>
        <w:rPr>
          <w:lang w:val="pt-BR"/>
        </w:rPr>
        <w:t xml:space="preserve"> empresa </w:t>
      </w:r>
      <w:proofErr w:type="spellStart"/>
      <w:r>
        <w:rPr>
          <w:lang w:val="pt-BR"/>
        </w:rPr>
        <w:t>ByLearn</w:t>
      </w:r>
      <w:proofErr w:type="spellEnd"/>
      <w:r>
        <w:rPr>
          <w:lang w:val="pt-BR"/>
        </w:rPr>
        <w:t xml:space="preserve"> (2019)</w:t>
      </w:r>
      <w:r w:rsidR="004A0240">
        <w:rPr>
          <w:lang w:val="pt-BR"/>
        </w:rPr>
        <w:t>, lista outros importantes motivos, sendo eles</w:t>
      </w:r>
      <w:r>
        <w:rPr>
          <w:lang w:val="pt-BR"/>
        </w:rPr>
        <w:t>:</w:t>
      </w:r>
    </w:p>
    <w:p w:rsidR="0026482C" w:rsidRDefault="0026482C" w:rsidP="0026482C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Gratuito;</w:t>
      </w:r>
    </w:p>
    <w:p w:rsidR="0026482C" w:rsidRDefault="0026482C" w:rsidP="0026482C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Código Aberto (Open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>);</w:t>
      </w:r>
    </w:p>
    <w:p w:rsidR="0026482C" w:rsidRDefault="0026482C" w:rsidP="0026482C">
      <w:pPr>
        <w:pStyle w:val="PargrafodaLista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Multi</w:t>
      </w:r>
      <w:r w:rsidR="00A51987">
        <w:rPr>
          <w:lang w:val="pt-BR"/>
        </w:rPr>
        <w:t>-Plataforma</w:t>
      </w:r>
      <w:proofErr w:type="spellEnd"/>
      <w:r w:rsidR="00A51987">
        <w:rPr>
          <w:lang w:val="pt-BR"/>
        </w:rPr>
        <w:t>;</w:t>
      </w:r>
    </w:p>
    <w:p w:rsidR="00A51987" w:rsidRDefault="00A51987" w:rsidP="0026482C">
      <w:pPr>
        <w:pStyle w:val="PargrafodaLista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Multi-Linguagem</w:t>
      </w:r>
      <w:proofErr w:type="spellEnd"/>
      <w:r>
        <w:rPr>
          <w:lang w:val="pt-BR"/>
        </w:rPr>
        <w:t xml:space="preserve"> (inclusive português);</w:t>
      </w:r>
    </w:p>
    <w:p w:rsidR="00A51987" w:rsidRDefault="00A51987" w:rsidP="0026482C">
      <w:pPr>
        <w:pStyle w:val="PargrafodaLista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IntelliSense</w:t>
      </w:r>
      <w:proofErr w:type="spellEnd"/>
      <w:r>
        <w:rPr>
          <w:lang w:val="pt-BR"/>
        </w:rPr>
        <w:t xml:space="preserve"> (</w:t>
      </w:r>
      <w:r w:rsidRPr="00A51987">
        <w:rPr>
          <w:lang w:val="pt-BR"/>
        </w:rPr>
        <w:t>conjunto de recursos que tornam a codificação mais conveniente</w:t>
      </w:r>
      <w:r>
        <w:rPr>
          <w:lang w:val="pt-BR"/>
        </w:rPr>
        <w:t>);</w:t>
      </w:r>
    </w:p>
    <w:p w:rsidR="00A51987" w:rsidRDefault="00A51987" w:rsidP="0026482C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Personalizável;</w:t>
      </w:r>
    </w:p>
    <w:p w:rsidR="00A51987" w:rsidRDefault="00A51987" w:rsidP="0026482C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Depuração de código direto no editor;</w:t>
      </w:r>
    </w:p>
    <w:p w:rsidR="00A51987" w:rsidRDefault="00A51987" w:rsidP="0026482C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Super leve;</w:t>
      </w:r>
    </w:p>
    <w:p w:rsidR="00A51987" w:rsidRDefault="00A51987" w:rsidP="0026482C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Extensões; e</w:t>
      </w:r>
    </w:p>
    <w:p w:rsidR="00A51987" w:rsidRPr="00A51987" w:rsidRDefault="00A51987" w:rsidP="009254F1">
      <w:pPr>
        <w:pStyle w:val="PargrafodaLista"/>
        <w:numPr>
          <w:ilvl w:val="0"/>
          <w:numId w:val="20"/>
        </w:numPr>
        <w:rPr>
          <w:lang w:val="pt-BR"/>
        </w:rPr>
      </w:pPr>
      <w:r w:rsidRPr="00A51987">
        <w:rPr>
          <w:lang w:val="pt-BR"/>
        </w:rPr>
        <w:t>Atalhos.</w:t>
      </w:r>
    </w:p>
    <w:p w:rsidR="00220E36" w:rsidRDefault="00220E36">
      <w:pPr>
        <w:rPr>
          <w:lang w:val="pt-BR"/>
        </w:rPr>
      </w:pPr>
    </w:p>
    <w:p w:rsidR="004A0240" w:rsidRDefault="004A0240" w:rsidP="004A0240">
      <w:pPr>
        <w:pStyle w:val="Ttulo2"/>
        <w:rPr>
          <w:lang w:val="pt-BR"/>
        </w:rPr>
      </w:pPr>
      <w:r w:rsidRPr="004A0240">
        <w:rPr>
          <w:lang w:val="pt-BR"/>
        </w:rPr>
        <w:t xml:space="preserve">3.1. </w:t>
      </w:r>
      <w:r>
        <w:rPr>
          <w:lang w:val="pt-BR"/>
        </w:rPr>
        <w:t>Fluxograma do macroprocesso da calculadora de conversão de base</w:t>
      </w:r>
    </w:p>
    <w:p w:rsidR="000503A2" w:rsidRPr="000503A2" w:rsidRDefault="000503A2" w:rsidP="000503A2">
      <w:pPr>
        <w:rPr>
          <w:lang w:val="pt-BR"/>
        </w:rPr>
      </w:pPr>
    </w:p>
    <w:p w:rsidR="00B7676F" w:rsidRDefault="004A0240" w:rsidP="004A0240">
      <w:pPr>
        <w:rPr>
          <w:lang w:val="pt-BR"/>
        </w:rPr>
      </w:pPr>
      <w:r>
        <w:rPr>
          <w:lang w:val="pt-BR"/>
        </w:rPr>
        <w:t xml:space="preserve">A segunda etapa do desenvolvimento da calculadora foi definir o </w:t>
      </w:r>
      <w:r w:rsidR="00B7676F">
        <w:rPr>
          <w:lang w:val="pt-BR"/>
        </w:rPr>
        <w:t xml:space="preserve">fluxo das atividades para que seja depois facilitado o processo de desenvolvimento do código. Assim primeiramente é apresentado o </w:t>
      </w:r>
      <w:r>
        <w:rPr>
          <w:lang w:val="pt-BR"/>
        </w:rPr>
        <w:t>macroprocesso</w:t>
      </w:r>
      <w:r w:rsidR="00B7676F">
        <w:rPr>
          <w:lang w:val="pt-BR"/>
        </w:rPr>
        <w:t xml:space="preserve"> da calculadora</w:t>
      </w:r>
      <w:r w:rsidR="00C00B02">
        <w:rPr>
          <w:lang w:val="pt-BR"/>
        </w:rPr>
        <w:t xml:space="preserve"> (</w:t>
      </w:r>
      <w:r w:rsidR="00C00B02">
        <w:rPr>
          <w:lang w:val="pt-BR"/>
        </w:rPr>
        <w:fldChar w:fldCharType="begin"/>
      </w:r>
      <w:r w:rsidR="00C00B02">
        <w:rPr>
          <w:lang w:val="pt-BR"/>
        </w:rPr>
        <w:instrText xml:space="preserve"> REF _Ref36916729 \h </w:instrText>
      </w:r>
      <w:r w:rsidR="00C00B02">
        <w:rPr>
          <w:lang w:val="pt-BR"/>
        </w:rPr>
      </w:r>
      <w:r w:rsidR="00C00B02">
        <w:rPr>
          <w:lang w:val="pt-BR"/>
        </w:rPr>
        <w:fldChar w:fldCharType="separate"/>
      </w:r>
      <w:r w:rsidR="000503A2" w:rsidRPr="004A0240">
        <w:rPr>
          <w:lang w:val="pt-BR"/>
        </w:rPr>
        <w:t xml:space="preserve">Figura </w:t>
      </w:r>
      <w:r w:rsidR="000503A2">
        <w:rPr>
          <w:noProof/>
          <w:lang w:val="pt-BR"/>
        </w:rPr>
        <w:t>1</w:t>
      </w:r>
      <w:r w:rsidR="00C00B02">
        <w:rPr>
          <w:lang w:val="pt-BR"/>
        </w:rPr>
        <w:fldChar w:fldCharType="end"/>
      </w:r>
      <w:r w:rsidR="00C00B02">
        <w:rPr>
          <w:lang w:val="pt-BR"/>
        </w:rPr>
        <w:t>)</w:t>
      </w:r>
      <w:r w:rsidR="00B7676F">
        <w:rPr>
          <w:lang w:val="pt-BR"/>
        </w:rPr>
        <w:t>, ondem ela se baseia basicamente em quatro ações:</w:t>
      </w:r>
    </w:p>
    <w:p w:rsidR="00A13558" w:rsidRDefault="00A13558" w:rsidP="00A13558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Primeira interação: </w:t>
      </w:r>
      <w:r w:rsidR="00B7676F" w:rsidRPr="00A13558">
        <w:rPr>
          <w:lang w:val="pt-BR"/>
        </w:rPr>
        <w:t>Definição de um número no menu pelo usuário;</w:t>
      </w:r>
    </w:p>
    <w:p w:rsidR="00A13558" w:rsidRDefault="00A13558" w:rsidP="00A13558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1</w:t>
      </w:r>
      <w:r w:rsidR="00B7676F" w:rsidRPr="00A13558">
        <w:rPr>
          <w:lang w:val="pt-BR"/>
        </w:rPr>
        <w:t xml:space="preserve"> – Conversão de decimal para binário;</w:t>
      </w:r>
    </w:p>
    <w:p w:rsidR="00A13558" w:rsidRDefault="00B7676F" w:rsidP="00A13558">
      <w:pPr>
        <w:pStyle w:val="PargrafodaLista"/>
        <w:numPr>
          <w:ilvl w:val="1"/>
          <w:numId w:val="22"/>
        </w:numPr>
        <w:rPr>
          <w:lang w:val="pt-BR"/>
        </w:rPr>
      </w:pPr>
      <w:r w:rsidRPr="00A13558">
        <w:rPr>
          <w:lang w:val="pt-BR"/>
        </w:rPr>
        <w:t>2 – Conversão de binário para decimal; e</w:t>
      </w:r>
    </w:p>
    <w:p w:rsidR="00A13558" w:rsidRDefault="00B7676F" w:rsidP="00A13558">
      <w:pPr>
        <w:pStyle w:val="PargrafodaLista"/>
        <w:numPr>
          <w:ilvl w:val="1"/>
          <w:numId w:val="22"/>
        </w:numPr>
        <w:rPr>
          <w:lang w:val="pt-BR"/>
        </w:rPr>
      </w:pPr>
      <w:r w:rsidRPr="00A13558">
        <w:rPr>
          <w:lang w:val="pt-BR"/>
        </w:rPr>
        <w:t>3 – Sair.</w:t>
      </w:r>
    </w:p>
    <w:p w:rsidR="00B7676F" w:rsidRDefault="00A13558" w:rsidP="00A13558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Segunda interação: </w:t>
      </w:r>
      <w:r w:rsidR="00B7676F" w:rsidRPr="00A13558">
        <w:rPr>
          <w:lang w:val="pt-BR"/>
        </w:rPr>
        <w:t>Convers</w:t>
      </w:r>
      <w:r w:rsidRPr="00A13558">
        <w:rPr>
          <w:lang w:val="pt-BR"/>
        </w:rPr>
        <w:t>ão d</w:t>
      </w:r>
      <w:r>
        <w:rPr>
          <w:lang w:val="pt-BR"/>
        </w:rPr>
        <w:t>e decimal para binário;</w:t>
      </w:r>
    </w:p>
    <w:p w:rsidR="00A13558" w:rsidRDefault="00A13558" w:rsidP="00A13558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Receber do usuário número decimal;</w:t>
      </w:r>
    </w:p>
    <w:p w:rsidR="00A13558" w:rsidRDefault="00A13558" w:rsidP="00A13558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Cálculo de conversão de número decimal para binário;</w:t>
      </w:r>
    </w:p>
    <w:p w:rsidR="00A13558" w:rsidRDefault="00A13558" w:rsidP="00A13558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Apresentar número binário convertido; e</w:t>
      </w:r>
    </w:p>
    <w:p w:rsidR="00A13558" w:rsidRDefault="00A13558" w:rsidP="00A13558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Voltar para a primeira interação.</w:t>
      </w:r>
    </w:p>
    <w:p w:rsidR="00A13558" w:rsidRDefault="00A13558" w:rsidP="00A13558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Terceira</w:t>
      </w:r>
      <w:r>
        <w:rPr>
          <w:lang w:val="pt-BR"/>
        </w:rPr>
        <w:t xml:space="preserve"> interação: </w:t>
      </w:r>
      <w:r w:rsidRPr="00A13558">
        <w:rPr>
          <w:lang w:val="pt-BR"/>
        </w:rPr>
        <w:t>Conversão d</w:t>
      </w:r>
      <w:r>
        <w:rPr>
          <w:lang w:val="pt-BR"/>
        </w:rPr>
        <w:t xml:space="preserve">e </w:t>
      </w:r>
      <w:r>
        <w:rPr>
          <w:lang w:val="pt-BR"/>
        </w:rPr>
        <w:t xml:space="preserve">binário para </w:t>
      </w:r>
      <w:r>
        <w:rPr>
          <w:lang w:val="pt-BR"/>
        </w:rPr>
        <w:t>decimal;</w:t>
      </w:r>
    </w:p>
    <w:p w:rsidR="00A13558" w:rsidRDefault="00A13558" w:rsidP="00A13558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Receber do usuário número </w:t>
      </w:r>
      <w:r>
        <w:rPr>
          <w:lang w:val="pt-BR"/>
        </w:rPr>
        <w:t>binário</w:t>
      </w:r>
      <w:r>
        <w:rPr>
          <w:lang w:val="pt-BR"/>
        </w:rPr>
        <w:t>;</w:t>
      </w:r>
    </w:p>
    <w:p w:rsidR="00A13558" w:rsidRDefault="00A13558" w:rsidP="00A13558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Cálculo de conversão de número </w:t>
      </w:r>
      <w:r>
        <w:rPr>
          <w:lang w:val="pt-BR"/>
        </w:rPr>
        <w:t xml:space="preserve">binário para </w:t>
      </w:r>
      <w:r>
        <w:rPr>
          <w:lang w:val="pt-BR"/>
        </w:rPr>
        <w:t>decimal;</w:t>
      </w:r>
    </w:p>
    <w:p w:rsidR="00A13558" w:rsidRDefault="00A13558" w:rsidP="00A13558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Apresentar número </w:t>
      </w:r>
      <w:r>
        <w:rPr>
          <w:lang w:val="pt-BR"/>
        </w:rPr>
        <w:t>decimal</w:t>
      </w:r>
      <w:r>
        <w:rPr>
          <w:lang w:val="pt-BR"/>
        </w:rPr>
        <w:t xml:space="preserve"> convertido; e</w:t>
      </w:r>
    </w:p>
    <w:p w:rsidR="00A13558" w:rsidRDefault="00A13558" w:rsidP="00A13558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Voltar para a primeira interação.</w:t>
      </w:r>
    </w:p>
    <w:p w:rsidR="004A0240" w:rsidRPr="00265A28" w:rsidRDefault="00A13558" w:rsidP="00265A28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Quarta interação: </w:t>
      </w:r>
      <w:r w:rsidR="00265A28">
        <w:rPr>
          <w:lang w:val="pt-BR"/>
        </w:rPr>
        <w:t>opção para sair do programa.</w:t>
      </w:r>
    </w:p>
    <w:p w:rsidR="004A0240" w:rsidRDefault="00265A28" w:rsidP="004A0240">
      <w:pPr>
        <w:keepNext/>
      </w:pPr>
      <w:r>
        <w:rPr>
          <w:noProof/>
        </w:rPr>
        <w:lastRenderedPageBreak/>
        <w:drawing>
          <wp:inline distT="0" distB="0" distL="0" distR="0">
            <wp:extent cx="5400675" cy="3619500"/>
            <wp:effectExtent l="0" t="0" r="0" b="3810"/>
            <wp:docPr id="9" name="Imagem 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uxogram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92"/>
                    <a:stretch/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E36" w:rsidRDefault="004A0240" w:rsidP="004A0240">
      <w:pPr>
        <w:pStyle w:val="Legenda"/>
        <w:rPr>
          <w:lang w:val="pt-BR"/>
        </w:rPr>
      </w:pPr>
      <w:bookmarkStart w:id="1" w:name="_Ref36916729"/>
      <w:r w:rsidRPr="004A0240">
        <w:rPr>
          <w:lang w:val="pt-BR"/>
        </w:rPr>
        <w:t xml:space="preserve">Figura </w:t>
      </w:r>
      <w:r>
        <w:fldChar w:fldCharType="begin"/>
      </w:r>
      <w:r w:rsidRPr="004A0240">
        <w:rPr>
          <w:lang w:val="pt-BR"/>
        </w:rPr>
        <w:instrText xml:space="preserve"> SEQ Figura \* ARABIC </w:instrText>
      </w:r>
      <w:r>
        <w:fldChar w:fldCharType="separate"/>
      </w:r>
      <w:r w:rsidR="000503A2">
        <w:rPr>
          <w:noProof/>
          <w:lang w:val="pt-BR"/>
        </w:rPr>
        <w:t>1</w:t>
      </w:r>
      <w:r>
        <w:fldChar w:fldCharType="end"/>
      </w:r>
      <w:bookmarkEnd w:id="1"/>
      <w:r w:rsidRPr="004A0240">
        <w:rPr>
          <w:lang w:val="pt-BR"/>
        </w:rPr>
        <w:t>. Fluxograma d</w:t>
      </w:r>
      <w:r>
        <w:rPr>
          <w:lang w:val="pt-BR"/>
        </w:rPr>
        <w:t>o macroprocesso da calculadora de conversão de base.</w:t>
      </w:r>
    </w:p>
    <w:p w:rsidR="004A0240" w:rsidRDefault="004A0240" w:rsidP="004A0240">
      <w:pPr>
        <w:pStyle w:val="Legenda"/>
        <w:spacing w:before="0"/>
        <w:rPr>
          <w:lang w:val="pt-BR"/>
        </w:rPr>
      </w:pPr>
      <w:r>
        <w:rPr>
          <w:lang w:val="pt-BR"/>
        </w:rPr>
        <w:t xml:space="preserve">Fonte: </w:t>
      </w:r>
      <w:r>
        <w:rPr>
          <w:lang w:val="pt-BR"/>
        </w:rPr>
        <w:t xml:space="preserve">Autor. Software </w:t>
      </w:r>
      <w:proofErr w:type="spellStart"/>
      <w:r>
        <w:rPr>
          <w:lang w:val="pt-BR"/>
        </w:rPr>
        <w:t>Bizagi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Modeler</w:t>
      </w:r>
      <w:proofErr w:type="spellEnd"/>
      <w:r>
        <w:rPr>
          <w:lang w:val="pt-BR"/>
        </w:rPr>
        <w:t>.</w:t>
      </w:r>
    </w:p>
    <w:p w:rsidR="00C00B02" w:rsidRDefault="00C00B02" w:rsidP="00C00B02">
      <w:pPr>
        <w:pStyle w:val="Ttulo2"/>
        <w:rPr>
          <w:lang w:val="pt-BR"/>
        </w:rPr>
      </w:pPr>
      <w:r w:rsidRPr="004A0240">
        <w:rPr>
          <w:lang w:val="pt-BR"/>
        </w:rPr>
        <w:t xml:space="preserve">3.1. </w:t>
      </w:r>
      <w:r w:rsidR="00151B17">
        <w:rPr>
          <w:lang w:val="pt-BR"/>
        </w:rPr>
        <w:t xml:space="preserve">Desenvolvimento </w:t>
      </w:r>
      <w:r>
        <w:rPr>
          <w:lang w:val="pt-BR"/>
        </w:rPr>
        <w:t>do código</w:t>
      </w:r>
    </w:p>
    <w:p w:rsidR="000503A2" w:rsidRPr="000503A2" w:rsidRDefault="000503A2" w:rsidP="000503A2">
      <w:pPr>
        <w:rPr>
          <w:lang w:val="pt-BR"/>
        </w:rPr>
      </w:pPr>
    </w:p>
    <w:p w:rsidR="00151B17" w:rsidRPr="00151B17" w:rsidRDefault="00151B17" w:rsidP="00151B17">
      <w:pPr>
        <w:rPr>
          <w:lang w:val="pt-BR"/>
        </w:rPr>
      </w:pPr>
      <w:r>
        <w:rPr>
          <w:lang w:val="pt-BR"/>
        </w:rPr>
        <w:t>Após definição do fluxo do processo necessário para desenvolvimento da calculadora, pode-se iniciar o de desenvolvimento do código. A fim de facilitar o entendimento, aqui será relatado os trechos do desenvolvimento do código, sendo a primeira parte as bibliotecas utilizadas, declaração de variáveis globais e a definição da função de menu.</w:t>
      </w:r>
      <w:r w:rsidR="00F95086">
        <w:rPr>
          <w:lang w:val="pt-BR"/>
        </w:rPr>
        <w:t xml:space="preserve"> Ao final do artigo, o Anexo 1 trará o código completamente desenvolvido. </w:t>
      </w:r>
    </w:p>
    <w:p w:rsidR="00151B17" w:rsidRDefault="00151B17" w:rsidP="00151B17">
      <w:pPr>
        <w:rPr>
          <w:lang w:val="pt-BR"/>
        </w:rPr>
      </w:pP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#include &lt;</w:t>
      </w:r>
      <w:proofErr w:type="spellStart"/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stdio.h</w:t>
      </w:r>
      <w:proofErr w:type="spellEnd"/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&gt;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#include &lt;</w:t>
      </w:r>
      <w:proofErr w:type="spellStart"/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string.h</w:t>
      </w:r>
      <w:proofErr w:type="spellEnd"/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&gt;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#include &lt;</w:t>
      </w:r>
      <w:proofErr w:type="spellStart"/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stdlib.h</w:t>
      </w:r>
      <w:proofErr w:type="spellEnd"/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&gt;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#include &lt;</w:t>
      </w:r>
      <w:proofErr w:type="spellStart"/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conio.h</w:t>
      </w:r>
      <w:proofErr w:type="spellEnd"/>
      <w:r w:rsidRPr="00151B17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&gt;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proofErr w:type="spellStart"/>
      <w:r w:rsidRPr="00151B17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pt-BR"/>
        </w:rPr>
        <w:t>int</w:t>
      </w:r>
      <w:proofErr w:type="spellEnd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  <w:proofErr w:type="spellStart"/>
      <w:proofErr w:type="gramStart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main</w:t>
      </w:r>
      <w:proofErr w:type="spellEnd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{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</w:t>
      </w:r>
      <w:r w:rsidRPr="00151B17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pt-BR"/>
        </w:rPr>
        <w:t>char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  <w:proofErr w:type="gramStart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valor[</w:t>
      </w:r>
      <w:proofErr w:type="gramEnd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50], </w:t>
      </w:r>
      <w:proofErr w:type="spellStart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temp</w:t>
      </w:r>
      <w:proofErr w:type="spellEnd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</w:t>
      </w:r>
      <w:r w:rsidRPr="00151B17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pt-BR"/>
        </w:rPr>
        <w:t>int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cont, valorInicial, valorCalculado=0, menu, resultadoDiv, i, cont2, aux=0, nuInv=0;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do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  <w:r w:rsidRPr="00151B17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comando faça enquanto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{ 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system(</w:t>
      </w:r>
      <w:r w:rsidRPr="00151B17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</w:t>
      </w:r>
      <w:proofErr w:type="spellStart"/>
      <w:r w:rsidRPr="00151B17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cls</w:t>
      </w:r>
      <w:proofErr w:type="spellEnd"/>
      <w:r w:rsidRPr="00151B17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 xml:space="preserve"> </w:t>
      </w:r>
      <w:r w:rsidRPr="00151B17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//função para limpar a tela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proofErr w:type="spellStart"/>
      <w:proofErr w:type="gramStart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151B17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"1 - Decimal para Binário\n"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proofErr w:type="spellStart"/>
      <w:proofErr w:type="gramStart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151B17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"2 - Binário para Decimal\n"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proofErr w:type="spellStart"/>
      <w:proofErr w:type="gramStart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151B17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"3 - Sair\n"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do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lastRenderedPageBreak/>
        <w:t>        {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proofErr w:type="gramStart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scanf(</w:t>
      </w:r>
      <w:proofErr w:type="gramEnd"/>
      <w:r w:rsidRPr="00151B17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"%d"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&amp;menu); </w:t>
      </w:r>
      <w:r w:rsidRPr="00151B17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//recebe o valor da opção do menu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}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while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(menu&lt;1||menu&gt;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3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</w:t>
      </w:r>
      <w:r w:rsidRPr="00151B17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faça enquanto menu for maior que 1 OU "||" menor que 7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switch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(menu) </w:t>
      </w:r>
      <w:r w:rsidRPr="00151B17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switch = escolha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{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case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1: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r w:rsidRPr="00151B17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Decimal para </w:t>
      </w:r>
      <w:r w:rsidRPr="00151B17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Binário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break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case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2: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r w:rsidRPr="00151B17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//Binário para Decimal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A9650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break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                 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default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: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proofErr w:type="gramStart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printf(</w:t>
      </w:r>
      <w:proofErr w:type="gramEnd"/>
      <w:r w:rsidRPr="00151B17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"Número inválido, escolha outro número de 1 à </w:t>
      </w:r>
      <w:r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3</w:t>
      </w:r>
      <w:r w:rsidRPr="00151B17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151B17" w:rsidRPr="00151B17" w:rsidRDefault="00151B17" w:rsidP="00F9508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break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  </w:t>
      </w:r>
    </w:p>
    <w:p w:rsidR="00151B17" w:rsidRPr="00151B17" w:rsidRDefault="00151B17" w:rsidP="00F9508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}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</w:t>
      </w:r>
      <w:proofErr w:type="gramStart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}</w:t>
      </w:r>
      <w:proofErr w:type="spellStart"/>
      <w:r w:rsidRPr="00151B1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while</w:t>
      </w:r>
      <w:proofErr w:type="spellEnd"/>
      <w:proofErr w:type="gramEnd"/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(menu!=3); </w:t>
      </w:r>
      <w:r w:rsidRPr="00151B17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fecha a função de Menu.</w:t>
      </w: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151B17" w:rsidRPr="00151B17" w:rsidRDefault="00151B17" w:rsidP="00151B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151B17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}  </w:t>
      </w:r>
    </w:p>
    <w:p w:rsidR="00151B17" w:rsidRDefault="00151B17" w:rsidP="00151B17">
      <w:pPr>
        <w:rPr>
          <w:lang w:val="pt-BR"/>
        </w:rPr>
      </w:pPr>
    </w:p>
    <w:p w:rsidR="00F95086" w:rsidRDefault="00F95086" w:rsidP="00151B17">
      <w:pPr>
        <w:rPr>
          <w:lang w:val="pt-BR"/>
        </w:rPr>
      </w:pPr>
      <w:r>
        <w:rPr>
          <w:lang w:val="pt-BR"/>
        </w:rPr>
        <w:t>Essa segunda etapa tem por função mostrar o que foi desenvolvido dentro da instrução de “case 1” (linha 26) do código anteriormente explicitado.</w:t>
      </w:r>
    </w:p>
    <w:p w:rsidR="00F95086" w:rsidRPr="00151B17" w:rsidRDefault="00F95086" w:rsidP="00151B17">
      <w:pPr>
        <w:rPr>
          <w:lang w:val="pt-BR"/>
        </w:rPr>
      </w:pP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Decimal para Bin</w:t>
      </w:r>
      <w:r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á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rio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printf(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"\nInsira o número a ser convertido: "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scanf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"%d"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&amp;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valorInicial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=0;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inicializa a variável em 0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i=0; 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while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</w:t>
      </w:r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i!=</w:t>
      </w:r>
      <w:proofErr w:type="gram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1)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!= diferente de...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resultadoDiv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valorInicial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/2;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resultadoDiv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&lt;2)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i=1;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(valorInicial%2==0)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</w:t>
      </w:r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'0'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else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</w:t>
      </w:r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resultadoDiv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==0)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valor[cont+</w:t>
      </w:r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1]=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'0'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else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valor[cont+</w:t>
      </w:r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1]=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valor[cont+</w:t>
      </w:r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2]=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'\0'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}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else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(valorInicial%2==0)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 </w:t>
      </w:r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'0'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lastRenderedPageBreak/>
        <w:t>                        }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else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 </w:t>
      </w:r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}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++;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//incremento na variável </w:t>
      </w:r>
      <w:proofErr w:type="spellStart"/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valorInicial=resultadoDiv;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//valor inicial é atualizado com o resultado da divisão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}              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cont2=strlen(valor)-1;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strlen calcula o comprimento de uma string. Despois ela é subtraída por 1 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for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(cont=0; cont&lt;=cont2; cont++)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//esse bloco inverte a string com valores binários gravados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{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temp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=valor[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valor[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]=valor[cont2];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valor[cont</w:t>
      </w:r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2]=</w:t>
      </w:r>
      <w:proofErr w:type="spellStart"/>
      <w:proofErr w:type="gram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temp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cont2--;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//decremento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}                           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"\</w:t>
      </w:r>
      <w:proofErr w:type="spellStart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n%s</w:t>
      </w:r>
      <w:proofErr w:type="spell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valor);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fflush(stdin);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//função limpa o buffer de entrada "stdin"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getch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C00B02" w:rsidRPr="00C00B02" w:rsidRDefault="00C00B02" w:rsidP="00C00B02">
      <w:pPr>
        <w:rPr>
          <w:lang w:val="pt-BR"/>
        </w:rPr>
      </w:pPr>
    </w:p>
    <w:p w:rsidR="00F95086" w:rsidRDefault="00F95086" w:rsidP="00F95086">
      <w:pPr>
        <w:rPr>
          <w:lang w:val="pt-BR"/>
        </w:rPr>
      </w:pPr>
      <w:r>
        <w:rPr>
          <w:lang w:val="pt-BR"/>
        </w:rPr>
        <w:t xml:space="preserve">A terceira </w:t>
      </w:r>
      <w:r>
        <w:rPr>
          <w:lang w:val="pt-BR"/>
        </w:rPr>
        <w:t xml:space="preserve">etapa tem por função mostrar o que foi desenvolvido dentro da instrução de “case </w:t>
      </w:r>
      <w:r>
        <w:rPr>
          <w:lang w:val="pt-BR"/>
        </w:rPr>
        <w:t>2</w:t>
      </w:r>
      <w:r>
        <w:rPr>
          <w:lang w:val="pt-BR"/>
        </w:rPr>
        <w:t>” (linha 2</w:t>
      </w:r>
      <w:r>
        <w:rPr>
          <w:lang w:val="pt-BR"/>
        </w:rPr>
        <w:t>9</w:t>
      </w:r>
      <w:r>
        <w:rPr>
          <w:lang w:val="pt-BR"/>
        </w:rPr>
        <w:t xml:space="preserve">) do </w:t>
      </w:r>
      <w:r>
        <w:rPr>
          <w:lang w:val="pt-BR"/>
        </w:rPr>
        <w:t xml:space="preserve">primeiro </w:t>
      </w:r>
      <w:r>
        <w:rPr>
          <w:lang w:val="pt-BR"/>
        </w:rPr>
        <w:t>código explicitado.</w:t>
      </w:r>
    </w:p>
    <w:p w:rsidR="004A0240" w:rsidRDefault="004A0240" w:rsidP="004A0240">
      <w:pPr>
        <w:rPr>
          <w:lang w:val="pt-BR"/>
        </w:rPr>
      </w:pP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//Binário para Decimal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printf(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"\nInsira o número a ser convertido: "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scanf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"%s"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&amp;valor);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=0;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(valor);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{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(valor[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]==</w:t>
      </w:r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{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valorCalculado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valorCalculado+</w:t>
      </w:r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pow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2, 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strlen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(valor)-(cont+1));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 xml:space="preserve">// </w:t>
      </w:r>
      <w:proofErr w:type="spellStart"/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pow</w:t>
      </w:r>
      <w:proofErr w:type="spellEnd"/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 xml:space="preserve"> é a potência de um número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}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F9508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(valor[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]!=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&amp;&amp;valor[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]!=</w:t>
      </w:r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'0'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{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"\</w:t>
      </w:r>
      <w:proofErr w:type="spellStart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nInvalid</w:t>
      </w:r>
      <w:proofErr w:type="spell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 </w:t>
      </w:r>
      <w:proofErr w:type="spellStart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Values</w:t>
      </w:r>
      <w:proofErr w:type="spell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!"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strlen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(valor);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finalização do lo</w:t>
      </w:r>
      <w:r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oping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}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}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F9508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"%d"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valorCalculado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fflush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spell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stdin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</w:t>
      </w:r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//função limpa o buffer de entrada "</w:t>
      </w:r>
      <w:proofErr w:type="spellStart"/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stdin</w:t>
      </w:r>
      <w:proofErr w:type="spellEnd"/>
      <w:r w:rsidRPr="00F95086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"</w:t>
      </w: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F95086" w:rsidRPr="00F95086" w:rsidRDefault="00F95086" w:rsidP="00F9508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getch</w:t>
      </w:r>
      <w:proofErr w:type="spell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F9508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F95086" w:rsidRDefault="00F95086" w:rsidP="004A0240">
      <w:pPr>
        <w:rPr>
          <w:lang w:val="pt-BR"/>
        </w:rPr>
      </w:pPr>
    </w:p>
    <w:p w:rsidR="00377796" w:rsidRDefault="00377796" w:rsidP="00377796">
      <w:pPr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t>quarta etapa, que consiste na finalização do script, ainda não foi implementada como planejado. Na versão final do relatório deverá ser apresentada essa modificação.</w:t>
      </w:r>
    </w:p>
    <w:p w:rsidR="00377796" w:rsidRPr="004A0240" w:rsidRDefault="00377796" w:rsidP="004A0240">
      <w:pPr>
        <w:rPr>
          <w:lang w:val="pt-BR"/>
        </w:rPr>
      </w:pPr>
    </w:p>
    <w:p w:rsidR="00EC49FE" w:rsidRDefault="0019451A" w:rsidP="00603861">
      <w:pPr>
        <w:pStyle w:val="Ttulo1"/>
      </w:pPr>
      <w:r>
        <w:lastRenderedPageBreak/>
        <w:t xml:space="preserve">3. </w:t>
      </w:r>
      <w:r w:rsidR="00377796">
        <w:rPr>
          <w:lang w:val="pt-BR"/>
        </w:rPr>
        <w:t>Conclusões e recomendações</w:t>
      </w:r>
      <w:r>
        <w:t xml:space="preserve"> </w:t>
      </w:r>
    </w:p>
    <w:p w:rsidR="000503A2" w:rsidRPr="000503A2" w:rsidRDefault="000503A2" w:rsidP="000503A2"/>
    <w:p w:rsidR="001A206A" w:rsidRDefault="001A206A" w:rsidP="00377796">
      <w:pPr>
        <w:rPr>
          <w:lang w:val="pt-BR"/>
        </w:rPr>
      </w:pPr>
      <w:r>
        <w:rPr>
          <w:lang w:val="pt-BR"/>
        </w:rPr>
        <w:t>Mesmo estando cursando a disciplina, tenho ciência que a proposta inicial que foi gerar uma integração entre as disciplinas de Pensamento Computacional, Hardware/Software Interface através da disciplina de “</w:t>
      </w:r>
      <w:proofErr w:type="spellStart"/>
      <w:r>
        <w:rPr>
          <w:lang w:val="pt-BR"/>
        </w:rPr>
        <w:t>Hands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I” funcionou bem. Isso é percebido uma vez que com o conhecimento adquirido nas disciplinas somado a pesquisas externas foi possível desenvolver (ainda que não completamente) a calculadora de conversão de base (decimal para binário e binário para decimal).</w:t>
      </w:r>
    </w:p>
    <w:p w:rsidR="001A206A" w:rsidRDefault="001A206A" w:rsidP="00377796">
      <w:pPr>
        <w:rPr>
          <w:lang w:val="pt-BR"/>
        </w:rPr>
      </w:pPr>
      <w:r>
        <w:rPr>
          <w:lang w:val="pt-BR"/>
        </w:rPr>
        <w:t>Deve-se reforçar também, que esse primeiro relatório consiste em descrever os passos desenvolvidos até o momento, não exigindo dessa forma a conclusão do projeto. Por isso, aqui listo as recomendações para a conclusão do projeto:</w:t>
      </w:r>
    </w:p>
    <w:p w:rsidR="001A206A" w:rsidRDefault="001A206A" w:rsidP="001A206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Inserir codificação UTF-8 para que se possa utilizar caracteres especiais da língua portuguesa;</w:t>
      </w:r>
    </w:p>
    <w:p w:rsidR="001A206A" w:rsidRDefault="001A206A" w:rsidP="001A206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Inserir finalização do script dentro da instrução “switch”; e</w:t>
      </w:r>
    </w:p>
    <w:p w:rsidR="001A206A" w:rsidRDefault="001A206A" w:rsidP="001A206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Analisar a implementações realizadas até o momento e verificar se é ´possível deixa-las mais performáticas.</w:t>
      </w:r>
    </w:p>
    <w:p w:rsidR="000503A2" w:rsidRPr="001A206A" w:rsidRDefault="000503A2" w:rsidP="000503A2">
      <w:pPr>
        <w:pStyle w:val="PargrafodaLista"/>
        <w:rPr>
          <w:lang w:val="pt-BR"/>
        </w:rPr>
      </w:pPr>
    </w:p>
    <w:p w:rsidR="00EC49FE" w:rsidRDefault="00EC49FE" w:rsidP="00603861">
      <w:pPr>
        <w:pStyle w:val="Ttulo1"/>
        <w:rPr>
          <w:lang w:val="pt-BR"/>
        </w:rPr>
      </w:pPr>
      <w:r w:rsidRPr="00560632">
        <w:rPr>
          <w:lang w:val="pt-BR"/>
        </w:rPr>
        <w:t>Refer</w:t>
      </w:r>
      <w:r w:rsidR="00C02984" w:rsidRPr="00560632">
        <w:rPr>
          <w:lang w:val="pt-BR"/>
        </w:rPr>
        <w:t xml:space="preserve">ências </w:t>
      </w:r>
      <w:r w:rsidR="000503A2">
        <w:rPr>
          <w:lang w:val="pt-BR"/>
        </w:rPr>
        <w:t>bibliográficas</w:t>
      </w:r>
    </w:p>
    <w:p w:rsidR="000503A2" w:rsidRPr="000503A2" w:rsidRDefault="000503A2" w:rsidP="000503A2">
      <w:pPr>
        <w:rPr>
          <w:lang w:val="pt-BR"/>
        </w:rPr>
      </w:pPr>
    </w:p>
    <w:p w:rsidR="006A0B3B" w:rsidRPr="00560632" w:rsidRDefault="00560632" w:rsidP="00560632">
      <w:pPr>
        <w:pStyle w:val="Reference"/>
        <w:rPr>
          <w:lang w:val="pt-BR"/>
        </w:rPr>
      </w:pPr>
      <w:proofErr w:type="spellStart"/>
      <w:r w:rsidRPr="00560632">
        <w:t>B</w:t>
      </w:r>
      <w:r>
        <w:t>yLearn</w:t>
      </w:r>
      <w:proofErr w:type="spellEnd"/>
      <w:r w:rsidRPr="00560632">
        <w:t xml:space="preserve"> (</w:t>
      </w:r>
      <w:proofErr w:type="spellStart"/>
      <w:r w:rsidRPr="00560632">
        <w:t>Brasil</w:t>
      </w:r>
      <w:proofErr w:type="spellEnd"/>
      <w:r w:rsidRPr="00560632">
        <w:t xml:space="preserve">). 11 </w:t>
      </w:r>
      <w:proofErr w:type="spellStart"/>
      <w:r w:rsidRPr="00560632">
        <w:t>Motivos</w:t>
      </w:r>
      <w:proofErr w:type="spellEnd"/>
      <w:r w:rsidRPr="00560632">
        <w:t xml:space="preserve"> para </w:t>
      </w:r>
      <w:proofErr w:type="spellStart"/>
      <w:r w:rsidRPr="00560632">
        <w:t>migrar</w:t>
      </w:r>
      <w:proofErr w:type="spellEnd"/>
      <w:r w:rsidRPr="00560632">
        <w:t xml:space="preserve"> para o VS Code. 2019. </w:t>
      </w:r>
      <w:proofErr w:type="spellStart"/>
      <w:r w:rsidRPr="00560632">
        <w:t>Disponível</w:t>
      </w:r>
      <w:proofErr w:type="spellEnd"/>
      <w:r w:rsidRPr="00560632">
        <w:t xml:space="preserve"> </w:t>
      </w:r>
      <w:proofErr w:type="spellStart"/>
      <w:r w:rsidRPr="00560632">
        <w:t>em</w:t>
      </w:r>
      <w:proofErr w:type="spellEnd"/>
      <w:r w:rsidRPr="00560632">
        <w:t xml:space="preserve">: https://medium.com/@bylearn/11-motivos-para-migrar-para-o-vs-code-5b9574a057f5. </w:t>
      </w:r>
      <w:r w:rsidRPr="00560632">
        <w:rPr>
          <w:lang w:val="pt-BR"/>
        </w:rPr>
        <w:t>Acesso em: 04 abr. 2019.</w:t>
      </w:r>
    </w:p>
    <w:p w:rsidR="00560632" w:rsidRPr="000503A2" w:rsidRDefault="00560632" w:rsidP="00560632">
      <w:pPr>
        <w:pStyle w:val="Reference"/>
        <w:rPr>
          <w:lang w:val="pt-BR"/>
        </w:rPr>
      </w:pPr>
      <w:r w:rsidRPr="00560632">
        <w:t>CELES, Waldemar. </w:t>
      </w:r>
      <w:proofErr w:type="gramStart"/>
      <w:r w:rsidRPr="00560632">
        <w:t>A</w:t>
      </w:r>
      <w:proofErr w:type="gramEnd"/>
      <w:r w:rsidRPr="00560632">
        <w:t xml:space="preserve"> importância e as vantagens de saber programar em linguagem C. 2016. Disponível em: https://computerworld.com.br/2016/05/12/importancia-e-vantagens-de-saber-programar-em-linguagem-c/. </w:t>
      </w:r>
      <w:r w:rsidRPr="000503A2">
        <w:rPr>
          <w:lang w:val="pt-BR"/>
        </w:rPr>
        <w:t>Acesso em: 04 abr. 2016.</w:t>
      </w:r>
    </w:p>
    <w:p w:rsidR="00560632" w:rsidRPr="00560632" w:rsidRDefault="00560632" w:rsidP="006A0B3B">
      <w:pPr>
        <w:rPr>
          <w:lang w:val="pt-BR"/>
        </w:rPr>
      </w:pPr>
    </w:p>
    <w:p w:rsidR="006A0B3B" w:rsidRDefault="006A0B3B" w:rsidP="006A0B3B">
      <w:pPr>
        <w:rPr>
          <w:lang w:val="pt-BR"/>
        </w:rPr>
      </w:pPr>
      <w:proofErr w:type="spellStart"/>
      <w:r w:rsidRPr="006A0B3B">
        <w:rPr>
          <w:lang w:val="pt-BR"/>
        </w:rPr>
        <w:t>Celes</w:t>
      </w:r>
      <w:proofErr w:type="spellEnd"/>
      <w:r w:rsidRPr="006A0B3B">
        <w:rPr>
          <w:lang w:val="pt-BR"/>
        </w:rPr>
        <w:t xml:space="preserve"> </w:t>
      </w:r>
      <w:r>
        <w:rPr>
          <w:lang w:val="pt-BR"/>
        </w:rPr>
        <w:t xml:space="preserve">(2016) </w:t>
      </w:r>
      <w:hyperlink r:id="rId13" w:history="1">
        <w:r w:rsidRPr="005076B9">
          <w:rPr>
            <w:rStyle w:val="Hyperlink"/>
            <w:lang w:val="pt-BR"/>
          </w:rPr>
          <w:t>https://computerworld.com.br/2016/05/12/importancia-e-vantagens-de-saber-programar-em-linguagem-c/</w:t>
        </w:r>
      </w:hyperlink>
    </w:p>
    <w:p w:rsidR="000503A2" w:rsidRDefault="000503A2" w:rsidP="006A0B3B">
      <w:pPr>
        <w:rPr>
          <w:lang w:val="pt-BR"/>
        </w:rPr>
      </w:pPr>
    </w:p>
    <w:p w:rsidR="000503A2" w:rsidRDefault="000503A2" w:rsidP="006A0B3B">
      <w:pPr>
        <w:rPr>
          <w:lang w:val="pt-BR"/>
        </w:rPr>
      </w:pPr>
    </w:p>
    <w:p w:rsidR="000503A2" w:rsidRDefault="000503A2" w:rsidP="006A0B3B">
      <w:pPr>
        <w:rPr>
          <w:lang w:val="pt-BR"/>
        </w:rPr>
      </w:pPr>
    </w:p>
    <w:p w:rsidR="000503A2" w:rsidRDefault="000503A2" w:rsidP="006A0B3B">
      <w:pPr>
        <w:rPr>
          <w:lang w:val="pt-BR"/>
        </w:rPr>
      </w:pPr>
    </w:p>
    <w:p w:rsidR="000503A2" w:rsidRDefault="000503A2" w:rsidP="006A0B3B">
      <w:pPr>
        <w:rPr>
          <w:lang w:val="pt-BR"/>
        </w:rPr>
      </w:pPr>
    </w:p>
    <w:p w:rsidR="000503A2" w:rsidRDefault="000503A2" w:rsidP="006A0B3B">
      <w:pPr>
        <w:rPr>
          <w:lang w:val="pt-BR"/>
        </w:rPr>
      </w:pPr>
    </w:p>
    <w:p w:rsidR="000503A2" w:rsidRDefault="000503A2" w:rsidP="006A0B3B">
      <w:pPr>
        <w:rPr>
          <w:lang w:val="pt-BR"/>
        </w:rPr>
      </w:pPr>
    </w:p>
    <w:p w:rsidR="000503A2" w:rsidRDefault="000503A2" w:rsidP="006A0B3B">
      <w:pPr>
        <w:rPr>
          <w:lang w:val="pt-BR"/>
        </w:rPr>
      </w:pPr>
    </w:p>
    <w:p w:rsidR="000503A2" w:rsidRPr="006A0B3B" w:rsidRDefault="000503A2" w:rsidP="006A0B3B">
      <w:pPr>
        <w:rPr>
          <w:lang w:val="pt-BR"/>
        </w:rPr>
      </w:pPr>
    </w:p>
    <w:p w:rsidR="006A0B3B" w:rsidRPr="006A0B3B" w:rsidRDefault="006A0B3B" w:rsidP="006A0B3B">
      <w:pPr>
        <w:rPr>
          <w:lang w:val="pt-BR"/>
        </w:rPr>
      </w:pPr>
    </w:p>
    <w:p w:rsidR="00911A98" w:rsidRPr="000503A2" w:rsidRDefault="00560632" w:rsidP="00560632">
      <w:pPr>
        <w:pStyle w:val="Reference"/>
        <w:jc w:val="center"/>
        <w:rPr>
          <w:b/>
          <w:bCs/>
        </w:rPr>
      </w:pPr>
      <w:r w:rsidRPr="000503A2">
        <w:rPr>
          <w:b/>
          <w:bCs/>
        </w:rPr>
        <w:lastRenderedPageBreak/>
        <w:t>ANEXO 1</w:t>
      </w:r>
    </w:p>
    <w:p w:rsidR="000503A2" w:rsidRDefault="000503A2" w:rsidP="00560632">
      <w:pPr>
        <w:pStyle w:val="Reference"/>
        <w:jc w:val="center"/>
      </w:pP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#include &lt;</w:t>
      </w:r>
      <w:proofErr w:type="spellStart"/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stdio.h</w:t>
      </w:r>
      <w:proofErr w:type="spellEnd"/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&gt;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#include &lt;</w:t>
      </w:r>
      <w:proofErr w:type="spellStart"/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string.h</w:t>
      </w:r>
      <w:proofErr w:type="spellEnd"/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&gt;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#include &lt;</w:t>
      </w:r>
      <w:proofErr w:type="spellStart"/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stdlib.h</w:t>
      </w:r>
      <w:proofErr w:type="spellEnd"/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&gt;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#include &lt;</w:t>
      </w:r>
      <w:proofErr w:type="spellStart"/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conio.h</w:t>
      </w:r>
      <w:proofErr w:type="spellEnd"/>
      <w:r w:rsidRPr="00560632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pt-BR"/>
        </w:rPr>
        <w:t>&gt;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proofErr w:type="spellStart"/>
      <w:r w:rsidRPr="00560632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pt-BR"/>
        </w:rPr>
        <w:t>int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main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</w:t>
      </w:r>
      <w:r w:rsidRPr="00560632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pt-BR"/>
        </w:rPr>
        <w:t>char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valor[</w:t>
      </w:r>
      <w:proofErr w:type="gram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50], 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temp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</w:t>
      </w:r>
      <w:r w:rsidRPr="00560632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pt-BR"/>
        </w:rPr>
        <w:t>int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cont, valorInicial, valorCalculado=0, menu, resultadoDiv, i, cont2, aux=0, nuInv=0;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do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comando faça enquanto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{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system(</w:t>
      </w:r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</w:t>
      </w:r>
      <w:proofErr w:type="spellStart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cls</w:t>
      </w:r>
      <w:proofErr w:type="spell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</w:t>
      </w:r>
      <w:proofErr w:type="gram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/função para limpar a tela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"1 - Decimal para Binário\n"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"2 - Binário para Decimal\n"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"3 - Sair\n"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do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scanf(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"%d"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&amp;menu);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//recebe o valor da opção do menu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while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(menu&lt;1||menu&gt;3);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faça enquanto menu for maior que 1 OU "||" menor que 3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switch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(menu)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switch = escolha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case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1: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Decimal para 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Binario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"\nInsira o número a ser convertido: 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scanf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"%d"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&amp;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valorInicial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=0;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inicializa a variável em 0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i=0;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while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i!=</w:t>
      </w:r>
      <w:proofErr w:type="gram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1)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!= diferente de...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resultadoDiv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valorInicial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/2;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resultadoDiv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&lt;2)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i=1;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(valorInicial%2==0)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</w:t>
      </w:r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'0'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else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</w:t>
      </w:r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resultadoDiv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==0)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valor[cont+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1]=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'0'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else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valor[cont+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1]=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valor[cont+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2]=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'\0'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else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lastRenderedPageBreak/>
        <w:t>    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(valorInicial%2==0)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 </w:t>
      </w:r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'0'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else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valor[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 </w:t>
      </w:r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++;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//incremento na variável 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valorInicial=resultadoDiv;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//valor inicial é atualizado com o resultado da divisão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}  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cont2=strlen(valor)-1;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strlen calcula o comprimento de uma string. Despois ela é subtraída por 1 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for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(cont=0; cont&lt;=cont2; cont++)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//esse bloco inverte a string com valores binários gravados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temp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=valor[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valor[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]=valor[cont2];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valor[cont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2]=</w:t>
      </w:r>
      <w:proofErr w:type="spellStart"/>
      <w:proofErr w:type="gram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temp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cont2--;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//decremento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}               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"\</w:t>
      </w:r>
      <w:proofErr w:type="spellStart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n%s</w:t>
      </w:r>
      <w:proofErr w:type="spell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valor);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fflush(stdin);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//função limpa o buffer de entrada "stdin"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getch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break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case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2: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//Binário para Decimal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"\nInsira o número a ser convertido: 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scanf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"%s"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&amp;valor);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/* 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while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(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&lt;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strlen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(valor))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{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(valor[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]=='1')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    {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        valorCalculado=valorCalculado+</w:t>
      </w:r>
      <w:proofErr w:type="gram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pow(</w:t>
      </w:r>
      <w:proofErr w:type="gram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2, strlen(valor)-(cont+1));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    }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(valor[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proofErr w:type="gram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]!=</w:t>
      </w:r>
      <w:proofErr w:type="gram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'1'&amp;&amp;valor[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]!='0')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    {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proofErr w:type="gram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"\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nInvalid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Values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!");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            cont=strlen(valor); //Ending the loop...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       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}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++;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                }*/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=0; 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(valor); 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(valor[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]==</w:t>
      </w:r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valorCalculado=valorCalculado+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pow(</w:t>
      </w:r>
      <w:proofErr w:type="gram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2, strlen(valor)-(cont+1));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if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(valor[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]!=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'1'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&amp;&amp;valor[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cont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]!=</w:t>
      </w:r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'0'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lastRenderedPageBreak/>
        <w:t>                    {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"\</w:t>
      </w:r>
      <w:proofErr w:type="spellStart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nInvalid</w:t>
      </w:r>
      <w:proofErr w:type="spell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 </w:t>
      </w:r>
      <w:proofErr w:type="spellStart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Values</w:t>
      </w:r>
      <w:proofErr w:type="spell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!"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cont=strlen(valor);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//Ending the loop...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"%d"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, 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valorCalculado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fflush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spell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stdin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</w:t>
      </w:r>
      <w:proofErr w:type="spellStart"/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getch</w:t>
      </w:r>
      <w:proofErr w:type="spell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(</w:t>
      </w:r>
      <w:proofErr w:type="gram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break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                   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default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: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printf(</w:t>
      </w:r>
      <w:proofErr w:type="gramEnd"/>
      <w:r w:rsidRPr="00560632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pt-BR"/>
        </w:rPr>
        <w:t>"Número inválido, escolha outro número de 1 à 3"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);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</w:t>
      </w:r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break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;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       }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   </w:t>
      </w:r>
      <w:proofErr w:type="gramStart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}</w:t>
      </w:r>
      <w:proofErr w:type="spellStart"/>
      <w:r w:rsidRPr="005606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pt-BR"/>
        </w:rPr>
        <w:t>while</w:t>
      </w:r>
      <w:proofErr w:type="spellEnd"/>
      <w:proofErr w:type="gramEnd"/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(menu!=3); </w:t>
      </w:r>
      <w:r w:rsidRPr="00560632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pt-BR"/>
        </w:rPr>
        <w:t>// fecha a função de Menu.</w:t>
      </w: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  </w:t>
      </w:r>
    </w:p>
    <w:p w:rsidR="00560632" w:rsidRPr="00560632" w:rsidRDefault="00560632" w:rsidP="0056063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pt-BR"/>
        </w:rPr>
      </w:pPr>
      <w:r w:rsidRPr="005606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pt-BR"/>
        </w:rPr>
        <w:t>}  </w:t>
      </w:r>
    </w:p>
    <w:p w:rsidR="00560632" w:rsidRDefault="00560632" w:rsidP="00560632">
      <w:pPr>
        <w:pStyle w:val="Reference"/>
        <w:rPr>
          <w:lang w:eastAsia="en-US"/>
        </w:rPr>
      </w:pPr>
    </w:p>
    <w:p w:rsidR="00911A98" w:rsidRDefault="00911A98" w:rsidP="002469A4">
      <w:pPr>
        <w:pStyle w:val="Reference"/>
        <w:rPr>
          <w:lang w:eastAsia="en-US"/>
        </w:rPr>
      </w:pPr>
    </w:p>
    <w:p w:rsidR="00911A98" w:rsidRDefault="00911A98" w:rsidP="002469A4">
      <w:pPr>
        <w:pStyle w:val="Reference"/>
        <w:rPr>
          <w:lang w:eastAsia="en-US"/>
        </w:rPr>
      </w:pPr>
    </w:p>
    <w:p w:rsidR="00911A98" w:rsidRDefault="00911A98" w:rsidP="002469A4">
      <w:pPr>
        <w:pStyle w:val="Reference"/>
        <w:rPr>
          <w:lang w:eastAsia="en-US"/>
        </w:rPr>
      </w:pPr>
    </w:p>
    <w:p w:rsidR="00911A98" w:rsidRDefault="00911A98" w:rsidP="002469A4">
      <w:pPr>
        <w:pStyle w:val="Reference"/>
        <w:rPr>
          <w:lang w:eastAsia="en-US"/>
        </w:rPr>
      </w:pPr>
    </w:p>
    <w:p w:rsidR="00911A98" w:rsidRDefault="00911A98" w:rsidP="002469A4">
      <w:pPr>
        <w:pStyle w:val="Reference"/>
        <w:rPr>
          <w:sz w:val="20"/>
          <w:lang w:eastAsia="en-US"/>
        </w:rPr>
      </w:pPr>
    </w:p>
    <w:sectPr w:rsidR="00911A98">
      <w:headerReference w:type="even" r:id="rId14"/>
      <w:headerReference w:type="default" r:id="rId15"/>
      <w:footerReference w:type="even" r:id="rId16"/>
      <w:footerReference w:type="first" r:id="rId17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15E" w:rsidRDefault="0029015E">
      <w:r>
        <w:separator/>
      </w:r>
    </w:p>
  </w:endnote>
  <w:endnote w:type="continuationSeparator" w:id="0">
    <w:p w:rsidR="0029015E" w:rsidRDefault="0029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r>
      <w:t>Proceedings of the</w:t>
    </w:r>
    <w:r>
      <w:t xml:space="preserve">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15E" w:rsidRDefault="0029015E">
      <w:r>
        <w:separator/>
      </w:r>
    </w:p>
  </w:footnote>
  <w:footnote w:type="continuationSeparator" w:id="0">
    <w:p w:rsidR="0029015E" w:rsidRDefault="00290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:rsidR="005E5C4C" w:rsidRDefault="005E5C4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83433CE"/>
    <w:multiLevelType w:val="multilevel"/>
    <w:tmpl w:val="5FF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2D54AE"/>
    <w:multiLevelType w:val="multilevel"/>
    <w:tmpl w:val="D86C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282EAE"/>
    <w:multiLevelType w:val="hybridMultilevel"/>
    <w:tmpl w:val="F3860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98932CD"/>
    <w:multiLevelType w:val="multilevel"/>
    <w:tmpl w:val="4B88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A56937"/>
    <w:multiLevelType w:val="hybridMultilevel"/>
    <w:tmpl w:val="53E62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EEE1FAB"/>
    <w:multiLevelType w:val="multilevel"/>
    <w:tmpl w:val="1742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F15C2C"/>
    <w:multiLevelType w:val="hybridMultilevel"/>
    <w:tmpl w:val="978AFA6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D491F57"/>
    <w:multiLevelType w:val="hybridMultilevel"/>
    <w:tmpl w:val="2A16129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21"/>
  </w:num>
  <w:num w:numId="5">
    <w:abstractNumId w:val="10"/>
  </w:num>
  <w:num w:numId="6">
    <w:abstractNumId w:val="23"/>
  </w:num>
  <w:num w:numId="7">
    <w:abstractNumId w:val="13"/>
  </w:num>
  <w:num w:numId="8">
    <w:abstractNumId w:val="22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25"/>
  </w:num>
  <w:num w:numId="22">
    <w:abstractNumId w:val="26"/>
  </w:num>
  <w:num w:numId="23">
    <w:abstractNumId w:val="15"/>
  </w:num>
  <w:num w:numId="24">
    <w:abstractNumId w:val="24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29B0"/>
    <w:rsid w:val="000132CF"/>
    <w:rsid w:val="0001555C"/>
    <w:rsid w:val="00022497"/>
    <w:rsid w:val="0004175E"/>
    <w:rsid w:val="000503A2"/>
    <w:rsid w:val="00151B17"/>
    <w:rsid w:val="0019451A"/>
    <w:rsid w:val="001A206A"/>
    <w:rsid w:val="001A222E"/>
    <w:rsid w:val="001B0861"/>
    <w:rsid w:val="00220E36"/>
    <w:rsid w:val="0022582D"/>
    <w:rsid w:val="002469A4"/>
    <w:rsid w:val="0025722C"/>
    <w:rsid w:val="0026482C"/>
    <w:rsid w:val="00265A28"/>
    <w:rsid w:val="0029015E"/>
    <w:rsid w:val="00290562"/>
    <w:rsid w:val="002B788C"/>
    <w:rsid w:val="003112B6"/>
    <w:rsid w:val="00377796"/>
    <w:rsid w:val="0039084B"/>
    <w:rsid w:val="0039369B"/>
    <w:rsid w:val="003C25DE"/>
    <w:rsid w:val="003C5D8E"/>
    <w:rsid w:val="003F4556"/>
    <w:rsid w:val="004023B2"/>
    <w:rsid w:val="00434C70"/>
    <w:rsid w:val="00460911"/>
    <w:rsid w:val="004A0240"/>
    <w:rsid w:val="004A4FEF"/>
    <w:rsid w:val="005000B2"/>
    <w:rsid w:val="00556B9F"/>
    <w:rsid w:val="00560632"/>
    <w:rsid w:val="0058210C"/>
    <w:rsid w:val="005E5C4C"/>
    <w:rsid w:val="00603861"/>
    <w:rsid w:val="006639D7"/>
    <w:rsid w:val="00676E05"/>
    <w:rsid w:val="0068092C"/>
    <w:rsid w:val="00683F7F"/>
    <w:rsid w:val="006A0B3B"/>
    <w:rsid w:val="0076521C"/>
    <w:rsid w:val="0077452E"/>
    <w:rsid w:val="007B4B4C"/>
    <w:rsid w:val="007C4987"/>
    <w:rsid w:val="007C79D9"/>
    <w:rsid w:val="007D2AFA"/>
    <w:rsid w:val="00892EFF"/>
    <w:rsid w:val="008B1055"/>
    <w:rsid w:val="008F2D48"/>
    <w:rsid w:val="00911A98"/>
    <w:rsid w:val="0092301E"/>
    <w:rsid w:val="00977226"/>
    <w:rsid w:val="009A3683"/>
    <w:rsid w:val="009C66C4"/>
    <w:rsid w:val="009E5BC1"/>
    <w:rsid w:val="00A13558"/>
    <w:rsid w:val="00A4324E"/>
    <w:rsid w:val="00A51987"/>
    <w:rsid w:val="00AA6C2F"/>
    <w:rsid w:val="00B16E1E"/>
    <w:rsid w:val="00B7676F"/>
    <w:rsid w:val="00C00B02"/>
    <w:rsid w:val="00C02984"/>
    <w:rsid w:val="00C20BCF"/>
    <w:rsid w:val="00C3594B"/>
    <w:rsid w:val="00C66FED"/>
    <w:rsid w:val="00CC071E"/>
    <w:rsid w:val="00D53200"/>
    <w:rsid w:val="00DC776F"/>
    <w:rsid w:val="00DD7834"/>
    <w:rsid w:val="00E83C56"/>
    <w:rsid w:val="00EC49FE"/>
    <w:rsid w:val="00EE70EF"/>
    <w:rsid w:val="00F05E7F"/>
    <w:rsid w:val="00F95086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9D2025"/>
  <w15:chartTrackingRefBased/>
  <w15:docId w15:val="{5EFA35F5-A3CA-494F-8397-FA49DA61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A0B3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6482C"/>
    <w:pPr>
      <w:ind w:left="720"/>
      <w:contextualSpacing/>
    </w:pPr>
  </w:style>
  <w:style w:type="table" w:styleId="Tabelacomgrade">
    <w:name w:val="Table Grid"/>
    <w:basedOn w:val="Tabelanormal"/>
    <w:rsid w:val="00041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F95086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  <w:style w:type="character" w:customStyle="1" w:styleId="comment">
    <w:name w:val="comment"/>
    <w:basedOn w:val="Fontepargpadro"/>
    <w:rsid w:val="00F95086"/>
  </w:style>
  <w:style w:type="character" w:customStyle="1" w:styleId="string">
    <w:name w:val="string"/>
    <w:basedOn w:val="Fontepargpadro"/>
    <w:rsid w:val="00F95086"/>
  </w:style>
  <w:style w:type="character" w:customStyle="1" w:styleId="keyword">
    <w:name w:val="keyword"/>
    <w:basedOn w:val="Fontepargpadro"/>
    <w:rsid w:val="00F95086"/>
  </w:style>
  <w:style w:type="character" w:styleId="Forte">
    <w:name w:val="Strong"/>
    <w:basedOn w:val="Fontepargpadro"/>
    <w:uiPriority w:val="22"/>
    <w:qFormat/>
    <w:rsid w:val="00560632"/>
    <w:rPr>
      <w:b/>
      <w:bCs/>
    </w:rPr>
  </w:style>
  <w:style w:type="character" w:customStyle="1" w:styleId="preprocessor">
    <w:name w:val="preprocessor"/>
    <w:basedOn w:val="Fontepargpadro"/>
    <w:rsid w:val="00560632"/>
  </w:style>
  <w:style w:type="character" w:customStyle="1" w:styleId="datatypes">
    <w:name w:val="datatypes"/>
    <w:basedOn w:val="Fontepargpadro"/>
    <w:rsid w:val="0056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omputerworld.com.br/2016/05/12/importancia-e-vantagens-de-saber-programar-em-linguagem-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5E9BD-D8B4-486D-90E4-FFE52AB2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500</TotalTime>
  <Pages>9</Pages>
  <Words>2422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15475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Pedro Henrique Machado Porath</cp:lastModifiedBy>
  <cp:revision>6</cp:revision>
  <cp:lastPrinted>2005-03-17T02:14:00Z</cp:lastPrinted>
  <dcterms:created xsi:type="dcterms:W3CDTF">2020-04-04T14:31:00Z</dcterms:created>
  <dcterms:modified xsi:type="dcterms:W3CDTF">2020-04-04T22:51:00Z</dcterms:modified>
</cp:coreProperties>
</file>